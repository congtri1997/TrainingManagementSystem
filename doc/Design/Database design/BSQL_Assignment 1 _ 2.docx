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4E" w:rsidRDefault="00A20FD5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5E64CE"/>
    <w:p w:rsidR="00E21F4E" w:rsidRDefault="00E21F4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096582" w:rsidRDefault="00886588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Basic SQL</w:t>
      </w:r>
    </w:p>
    <w:p w:rsidR="00E21F4E" w:rsidRPr="00B02EB8" w:rsidRDefault="00C85104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Topic </w:t>
      </w:r>
      <w:r w:rsidR="00E21F4E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</w:t>
      </w:r>
    </w:p>
    <w:p w:rsidR="00E21F4E" w:rsidRDefault="00E21F4E" w:rsidP="005E64CE"/>
    <w:p w:rsidR="00E21F4E" w:rsidRDefault="00E21F4E" w:rsidP="005E64CE"/>
    <w:p w:rsidR="00E21F4E" w:rsidRDefault="00E21F4E" w:rsidP="005E64CE"/>
    <w:tbl>
      <w:tblPr>
        <w:tblW w:w="0" w:type="auto"/>
        <w:jc w:val="center"/>
        <w:tblLayout w:type="fixed"/>
        <w:tblLook w:val="000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886588" w:rsidP="00911129">
            <w:pPr>
              <w:pStyle w:val="HeadingLv2"/>
            </w:pPr>
            <w:r>
              <w:t>BSQL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F9441A" w:rsidP="00911129">
            <w:pPr>
              <w:pStyle w:val="HeadingLv2"/>
            </w:pPr>
            <w:r>
              <w:t>3.0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FF47C7" w:rsidP="00FF47C7">
            <w:pPr>
              <w:pStyle w:val="HeadingLv2"/>
            </w:pPr>
            <w:r>
              <w:t>15</w:t>
            </w:r>
            <w:r w:rsidR="00E21F4E" w:rsidRPr="000011F0">
              <w:t>/</w:t>
            </w:r>
            <w:r>
              <w:t>May</w:t>
            </w:r>
            <w:r w:rsidR="00E21F4E" w:rsidRPr="000011F0">
              <w:t>/</w:t>
            </w:r>
            <w:r w:rsidR="00E21F4E">
              <w:t>201</w:t>
            </w:r>
            <w:r w:rsidR="00F9441A">
              <w:t>5</w:t>
            </w:r>
          </w:p>
        </w:tc>
      </w:tr>
    </w:tbl>
    <w:p w:rsidR="00E21F4E" w:rsidRDefault="00E21F4E" w:rsidP="005E64CE">
      <w:pPr>
        <w:pStyle w:val="NormalText"/>
      </w:pPr>
    </w:p>
    <w:p w:rsidR="00E21F4E" w:rsidRDefault="00E21F4E" w:rsidP="005E64CE">
      <w:pPr>
        <w:rPr>
          <w:color w:val="000000"/>
        </w:rPr>
      </w:pPr>
    </w:p>
    <w:p w:rsidR="00E21F4E" w:rsidRDefault="00E21F4E" w:rsidP="005E64CE">
      <w:pPr>
        <w:pStyle w:val="CommentText"/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Pr="00CB5379" w:rsidRDefault="00886588" w:rsidP="005E64CE">
      <w:pPr>
        <w:jc w:val="center"/>
        <w:rPr>
          <w:bCs/>
          <w:lang w:val="en-US"/>
        </w:rPr>
      </w:pPr>
      <w:r>
        <w:rPr>
          <w:bCs/>
          <w:lang w:val="en-US"/>
        </w:rPr>
        <w:t>HCMC</w:t>
      </w:r>
      <w:r w:rsidR="00E21F4E">
        <w:rPr>
          <w:bCs/>
        </w:rPr>
        <w:t xml:space="preserve">, </w:t>
      </w:r>
      <w:r>
        <w:rPr>
          <w:bCs/>
          <w:lang w:val="en-US"/>
        </w:rPr>
        <w:t>May</w:t>
      </w:r>
      <w:r w:rsidR="00E21F4E">
        <w:rPr>
          <w:bCs/>
        </w:rPr>
        <w:t>/</w:t>
      </w:r>
      <w:r w:rsidR="00E21F4E">
        <w:rPr>
          <w:bCs/>
          <w:lang w:val="en-US"/>
        </w:rPr>
        <w:t>201</w:t>
      </w:r>
      <w:r w:rsidR="00F9441A">
        <w:rPr>
          <w:bCs/>
          <w:lang w:val="en-US"/>
        </w:rPr>
        <w:t>5</w:t>
      </w:r>
    </w:p>
    <w:p w:rsidR="00E21F4E" w:rsidRDefault="00E21F4E" w:rsidP="005E64CE">
      <w:pPr>
        <w:jc w:val="center"/>
        <w:rPr>
          <w:bCs/>
        </w:rPr>
      </w:pPr>
    </w:p>
    <w:p w:rsidR="00E21F4E" w:rsidRPr="007068F0" w:rsidRDefault="00E21F4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366"/>
        <w:gridCol w:w="2504"/>
        <w:gridCol w:w="605"/>
        <w:gridCol w:w="3038"/>
        <w:gridCol w:w="992"/>
      </w:tblGrid>
      <w:tr w:rsidR="00E21F4E" w:rsidRPr="007068F0" w:rsidTr="007779F1">
        <w:tc>
          <w:tcPr>
            <w:tcW w:w="1366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FF47C7" w:rsidRPr="007068F0" w:rsidTr="007779F1">
        <w:tc>
          <w:tcPr>
            <w:tcW w:w="1366" w:type="dxa"/>
          </w:tcPr>
          <w:p w:rsidR="00FF47C7" w:rsidRPr="007068F0" w:rsidRDefault="00FF47C7" w:rsidP="00FF47C7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15-May-205</w:t>
            </w:r>
          </w:p>
        </w:tc>
        <w:tc>
          <w:tcPr>
            <w:tcW w:w="2504" w:type="dxa"/>
          </w:tcPr>
          <w:p w:rsidR="00FF47C7" w:rsidRPr="007068F0" w:rsidRDefault="00FF47C7" w:rsidP="006A301D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FF47C7" w:rsidRPr="007068F0" w:rsidRDefault="00FF47C7" w:rsidP="006A301D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FF47C7" w:rsidRPr="007068F0" w:rsidRDefault="00FF47C7" w:rsidP="006A301D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by ThachLN</w:t>
            </w:r>
          </w:p>
        </w:tc>
        <w:tc>
          <w:tcPr>
            <w:tcW w:w="992" w:type="dxa"/>
          </w:tcPr>
          <w:p w:rsidR="00FF47C7" w:rsidRPr="007068F0" w:rsidRDefault="00FF47C7" w:rsidP="006A301D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5E64CE">
      <w:pPr>
        <w:rPr>
          <w:rFonts w:cs="Arial"/>
          <w:bCs/>
        </w:rPr>
      </w:pPr>
    </w:p>
    <w:p w:rsidR="00E21F4E" w:rsidRDefault="00E21F4E" w:rsidP="005E64CE">
      <w:r>
        <w:br w:type="page"/>
      </w:r>
    </w:p>
    <w:p w:rsidR="00E21F4E" w:rsidRDefault="00E21F4E"/>
    <w:p w:rsidR="00E21F4E" w:rsidRDefault="00E21F4E" w:rsidP="00151B68">
      <w:pPr>
        <w:pStyle w:val="Heading1"/>
      </w:pPr>
      <w:bookmarkStart w:id="0" w:name="_Toc293612095"/>
      <w:r>
        <w:t>Software Requirement</w:t>
      </w:r>
      <w:bookmarkEnd w:id="0"/>
    </w:p>
    <w:p w:rsidR="00E21F4E" w:rsidRDefault="00E21F4E" w:rsidP="00B858CC">
      <w:pPr>
        <w:rPr>
          <w:lang w:val="en-US"/>
        </w:rPr>
      </w:pPr>
      <w:r w:rsidRPr="007779F1">
        <w:rPr>
          <w:lang w:val="en-US"/>
        </w:rPr>
        <w:t xml:space="preserve">For this assignment you </w:t>
      </w:r>
      <w:r w:rsidR="00380AC6">
        <w:rPr>
          <w:lang w:val="en-US"/>
        </w:rPr>
        <w:t xml:space="preserve">study requirement and </w:t>
      </w:r>
      <w:r w:rsidR="00EC0727">
        <w:rPr>
          <w:lang w:val="en-US"/>
        </w:rPr>
        <w:t xml:space="preserve">perform the </w:t>
      </w:r>
      <w:r w:rsidR="005347AF">
        <w:rPr>
          <w:lang w:val="en-US"/>
        </w:rPr>
        <w:t>task</w:t>
      </w:r>
      <w:r w:rsidR="00EC0727">
        <w:rPr>
          <w:lang w:val="en-US"/>
        </w:rPr>
        <w:t xml:space="preserve"> as described </w:t>
      </w:r>
      <w:r w:rsidR="005347AF">
        <w:rPr>
          <w:lang w:val="en-US"/>
        </w:rPr>
        <w:t>in schedule file</w:t>
      </w:r>
      <w:r w:rsidR="00380AC6">
        <w:rPr>
          <w:lang w:val="en-US"/>
        </w:rPr>
        <w:t>,</w:t>
      </w:r>
      <w:r w:rsidR="00EC0727">
        <w:rPr>
          <w:lang w:val="en-US"/>
        </w:rPr>
        <w:t xml:space="preserve"> assigned by your instructor</w:t>
      </w:r>
      <w:r w:rsidRPr="007779F1">
        <w:rPr>
          <w:lang w:val="en-US"/>
        </w:rPr>
        <w:t>.</w:t>
      </w:r>
    </w:p>
    <w:p w:rsidR="00E21F4E" w:rsidRDefault="00E21F4E" w:rsidP="00B858CC">
      <w:pPr>
        <w:rPr>
          <w:lang w:val="en-US"/>
        </w:rPr>
      </w:pPr>
      <w:r>
        <w:rPr>
          <w:b/>
          <w:lang w:val="en-US"/>
        </w:rPr>
        <w:t>Guide</w:t>
      </w:r>
      <w:r>
        <w:rPr>
          <w:lang w:val="en-US"/>
        </w:rPr>
        <w:t>:</w:t>
      </w:r>
    </w:p>
    <w:p w:rsidR="00E21F4E" w:rsidRPr="00A61BCA" w:rsidRDefault="00E7664B" w:rsidP="007779F1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Before doing assignment</w:t>
      </w:r>
      <w:r w:rsidR="00E21F4E" w:rsidRPr="00A61BCA">
        <w:rPr>
          <w:rFonts w:ascii="Arial" w:hAnsi="Arial"/>
          <w:color w:val="auto"/>
          <w:sz w:val="22"/>
          <w:szCs w:val="22"/>
          <w:lang w:val="en-US"/>
        </w:rPr>
        <w:t xml:space="preserve"> you have to research your topic</w:t>
      </w:r>
      <w:r w:rsidR="005347AF">
        <w:rPr>
          <w:rFonts w:ascii="Arial" w:hAnsi="Arial"/>
          <w:color w:val="auto"/>
          <w:sz w:val="22"/>
          <w:szCs w:val="22"/>
          <w:lang w:val="en-US"/>
        </w:rPr>
        <w:t xml:space="preserve"> assigned in schedule and </w:t>
      </w:r>
      <w:r w:rsidR="00F9441A">
        <w:rPr>
          <w:rFonts w:ascii="Arial" w:hAnsi="Arial"/>
          <w:color w:val="auto"/>
          <w:sz w:val="22"/>
          <w:szCs w:val="22"/>
          <w:lang w:val="en-US"/>
        </w:rPr>
        <w:t xml:space="preserve">MOCK’s </w:t>
      </w:r>
      <w:r w:rsidR="005347AF">
        <w:rPr>
          <w:rFonts w:ascii="Arial" w:hAnsi="Arial"/>
          <w:color w:val="auto"/>
          <w:sz w:val="22"/>
          <w:szCs w:val="22"/>
          <w:lang w:val="en-US"/>
        </w:rPr>
        <w:t>requirement file</w:t>
      </w:r>
      <w:r w:rsidR="00E21F4E" w:rsidRPr="00A61BCA">
        <w:rPr>
          <w:rFonts w:ascii="Arial" w:hAnsi="Arial"/>
          <w:color w:val="auto"/>
          <w:sz w:val="22"/>
          <w:szCs w:val="22"/>
          <w:lang w:val="en-US"/>
        </w:rPr>
        <w:t xml:space="preserve">. You can use the following source and ask questions to your Teacher Assistant to make clear topic requirements. </w:t>
      </w:r>
    </w:p>
    <w:p w:rsidR="00E21F4E" w:rsidRPr="00A61BCA" w:rsidRDefault="00E21F4E" w:rsidP="007779F1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Internet resources (be aware of the validity of these resources).</w:t>
      </w:r>
    </w:p>
    <w:p w:rsidR="00E21F4E" w:rsidRPr="00A61BCA" w:rsidRDefault="00E21F4E" w:rsidP="00A61BCA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A document file described the project</w:t>
      </w:r>
    </w:p>
    <w:p w:rsidR="00E21F4E" w:rsidRPr="00A61BCA" w:rsidRDefault="00E21F4E" w:rsidP="00A61BCA">
      <w:pPr>
        <w:rPr>
          <w:lang w:val="en-US"/>
        </w:rPr>
      </w:pPr>
      <w:r w:rsidRPr="00A61BCA">
        <w:rPr>
          <w:lang w:val="en-US"/>
        </w:rPr>
        <w:t>During the workshop you will get important guidelines from your Teacher Assistant on how to do well for this assignment.</w:t>
      </w:r>
    </w:p>
    <w:p w:rsidR="00E21F4E" w:rsidRPr="00A61BCA" w:rsidRDefault="00886588" w:rsidP="00A61BCA">
      <w:pPr>
        <w:rPr>
          <w:b/>
          <w:lang w:val="en-US"/>
        </w:rPr>
      </w:pPr>
      <w:r>
        <w:rPr>
          <w:b/>
          <w:lang w:val="en-US"/>
        </w:rPr>
        <w:t>Database design</w:t>
      </w:r>
      <w:r w:rsidR="00E21F4E" w:rsidRPr="00A61BCA">
        <w:rPr>
          <w:b/>
          <w:lang w:val="en-US"/>
        </w:rPr>
        <w:t>:</w:t>
      </w:r>
    </w:p>
    <w:p w:rsidR="00E21F4E" w:rsidRPr="000664FB" w:rsidRDefault="000664FB" w:rsidP="00A61BCA">
      <w:pPr>
        <w:pStyle w:val="Default"/>
        <w:numPr>
          <w:ilvl w:val="0"/>
          <w:numId w:val="22"/>
        </w:numPr>
        <w:rPr>
          <w:rFonts w:ascii="Arial" w:hAnsi="Arial"/>
          <w:color w:val="auto"/>
          <w:sz w:val="22"/>
          <w:szCs w:val="22"/>
          <w:lang w:val="en-US"/>
        </w:rPr>
      </w:pPr>
      <w:r w:rsidRPr="000664FB">
        <w:rPr>
          <w:rFonts w:ascii="Arial" w:hAnsi="Arial"/>
          <w:color w:val="auto"/>
          <w:sz w:val="22"/>
          <w:szCs w:val="22"/>
          <w:lang w:val="en-US"/>
        </w:rPr>
        <w:t>Both Vietnamese and English ar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e acceptable </w:t>
      </w:r>
      <w:r w:rsidR="00323046">
        <w:rPr>
          <w:rFonts w:ascii="Arial" w:hAnsi="Arial"/>
          <w:color w:val="auto"/>
          <w:sz w:val="22"/>
          <w:szCs w:val="22"/>
          <w:lang w:val="en-US"/>
        </w:rPr>
        <w:t>however English are preferable and g</w:t>
      </w:r>
      <w:r w:rsidR="00E21F4E" w:rsidRPr="000664FB">
        <w:rPr>
          <w:rFonts w:ascii="Arial" w:hAnsi="Arial"/>
          <w:color w:val="auto"/>
          <w:sz w:val="22"/>
          <w:szCs w:val="22"/>
          <w:lang w:val="en-US"/>
        </w:rPr>
        <w:t xml:space="preserve">ood English writing skill will result in better marks. </w:t>
      </w:r>
    </w:p>
    <w:p w:rsidR="00E21F4E" w:rsidRPr="00A61BCA" w:rsidRDefault="00E21F4E" w:rsidP="00A61BCA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A61BCA" w:rsidRDefault="00EC0727" w:rsidP="00A61BCA">
      <w:pPr>
        <w:rPr>
          <w:b/>
          <w:lang w:val="en-US"/>
        </w:rPr>
      </w:pPr>
      <w:r>
        <w:rPr>
          <w:b/>
          <w:lang w:val="en-US"/>
        </w:rPr>
        <w:t xml:space="preserve">Exercises: </w:t>
      </w:r>
    </w:p>
    <w:p w:rsidR="009B10C4" w:rsidRDefault="00F14AB6" w:rsidP="00FC57D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6F1E37">
        <w:rPr>
          <w:rFonts w:ascii="Arial" w:hAnsi="Arial"/>
          <w:b/>
          <w:color w:val="auto"/>
          <w:sz w:val="22"/>
          <w:szCs w:val="22"/>
          <w:lang w:val="en-US"/>
        </w:rPr>
        <w:t xml:space="preserve"> 1</w:t>
      </w:r>
      <w:r w:rsidR="00FC57DA" w:rsidRPr="00FC57D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5B04AF" w:rsidRDefault="005B04AF" w:rsidP="005B04AF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5B04AF" w:rsidRDefault="00886588" w:rsidP="00F14AB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Design schema (Tables and their columns) for your MOCK’s requirement</w:t>
      </w:r>
    </w:p>
    <w:p w:rsidR="00886588" w:rsidRDefault="00886588" w:rsidP="00886588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886588" w:rsidRDefault="00886588" w:rsidP="00886588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  <w:r w:rsidRPr="00886588">
        <w:rPr>
          <w:rFonts w:ascii="Arial" w:hAnsi="Arial"/>
          <w:color w:val="auto"/>
          <w:sz w:val="22"/>
          <w:szCs w:val="22"/>
          <w:u w:val="single"/>
          <w:lang w:val="en-US"/>
        </w:rPr>
        <w:t>Ex</w:t>
      </w:r>
      <w:r>
        <w:rPr>
          <w:rFonts w:ascii="Arial" w:hAnsi="Arial"/>
          <w:color w:val="auto"/>
          <w:sz w:val="22"/>
          <w:szCs w:val="22"/>
          <w:lang w:val="en-US"/>
        </w:rPr>
        <w:t>:</w:t>
      </w:r>
    </w:p>
    <w:p w:rsidR="00886588" w:rsidRDefault="00886588" w:rsidP="00886588">
      <w:pPr>
        <w:ind w:left="1440"/>
      </w:pPr>
      <w:r>
        <w:t>STUDENT(SSN#, Name, Major, Bdate)</w:t>
      </w:r>
    </w:p>
    <w:p w:rsidR="00886588" w:rsidRDefault="00886588" w:rsidP="00886588">
      <w:pPr>
        <w:ind w:left="1440"/>
      </w:pPr>
      <w:r>
        <w:t>COURSE(Course#, Cname, Dept)</w:t>
      </w:r>
    </w:p>
    <w:p w:rsidR="00886588" w:rsidRDefault="00886588" w:rsidP="00886588">
      <w:pPr>
        <w:ind w:left="1440"/>
        <w:rPr>
          <w:lang w:val="en-US"/>
        </w:rPr>
      </w:pPr>
      <w:r>
        <w:rPr>
          <w:lang w:val="en-US"/>
        </w:rPr>
        <w:t>…</w:t>
      </w:r>
    </w:p>
    <w:p w:rsidR="00E70CB1" w:rsidRDefault="00886588" w:rsidP="00E70CB1">
      <w:pPr>
        <w:pStyle w:val="Default"/>
        <w:ind w:left="1080"/>
      </w:pPr>
      <w:r>
        <w:t>Primary Key is mark post-fix with #)</w:t>
      </w:r>
    </w:p>
    <w:p w:rsidR="00886588" w:rsidRDefault="00886588" w:rsidP="00886588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886588" w:rsidRDefault="00886588" w:rsidP="00886588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 w:rsidRPr="00886588">
        <w:rPr>
          <w:rFonts w:ascii="Arial" w:hAnsi="Arial"/>
          <w:color w:val="auto"/>
          <w:sz w:val="22"/>
          <w:szCs w:val="22"/>
          <w:lang w:val="en-US"/>
        </w:rPr>
        <w:t>Draw a relational schema diagram specifying the foreign keys for this schema</w:t>
      </w:r>
    </w:p>
    <w:p w:rsidR="00E21F4E" w:rsidRPr="00B5526A" w:rsidRDefault="00E21F4E" w:rsidP="00B5526A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3C5A76" w:rsidRDefault="00292F38" w:rsidP="00B5526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6F1E37">
        <w:rPr>
          <w:rFonts w:ascii="Arial" w:hAnsi="Arial"/>
          <w:b/>
          <w:color w:val="auto"/>
          <w:sz w:val="22"/>
          <w:szCs w:val="22"/>
          <w:lang w:val="en-US"/>
        </w:rPr>
        <w:t xml:space="preserve"> 2</w:t>
      </w:r>
      <w:r w:rsidR="003C5A76" w:rsidRPr="00B5526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B5526A" w:rsidRPr="00B5526A" w:rsidRDefault="00B5526A" w:rsidP="00B5526A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B5526A" w:rsidRDefault="00B5526A" w:rsidP="00B5526A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B5526A" w:rsidRDefault="00FF47C7" w:rsidP="00886588">
      <w:pPr>
        <w:pStyle w:val="Default"/>
        <w:numPr>
          <w:ilvl w:val="0"/>
          <w:numId w:val="23"/>
        </w:numPr>
        <w:ind w:left="1080"/>
        <w:rPr>
          <w:rFonts w:ascii="Arial" w:hAnsi="Arial"/>
          <w:color w:val="auto"/>
          <w:sz w:val="22"/>
          <w:szCs w:val="22"/>
          <w:lang w:val="en-US"/>
        </w:rPr>
      </w:pPr>
      <w:r w:rsidRPr="00E70CB1">
        <w:rPr>
          <w:rFonts w:ascii="Arial" w:hAnsi="Arial"/>
          <w:color w:val="auto"/>
          <w:sz w:val="22"/>
          <w:szCs w:val="22"/>
          <w:lang w:val="en-US"/>
        </w:rPr>
        <w:t>Using template</w:t>
      </w:r>
      <w:r>
        <w:rPr>
          <w:rFonts w:ascii="Arial" w:hAnsi="Arial"/>
          <w:b/>
          <w:color w:val="auto"/>
          <w:sz w:val="22"/>
          <w:szCs w:val="22"/>
          <w:lang w:val="en-US"/>
        </w:rPr>
        <w:t>: Templates/</w:t>
      </w:r>
      <w:r w:rsidRPr="00886588">
        <w:t xml:space="preserve"> </w:t>
      </w:r>
      <w:r w:rsidRPr="00886588">
        <w:rPr>
          <w:rFonts w:ascii="Arial" w:hAnsi="Arial"/>
          <w:b/>
          <w:color w:val="auto"/>
          <w:sz w:val="22"/>
          <w:szCs w:val="22"/>
          <w:lang w:val="en-US"/>
        </w:rPr>
        <w:t>Template_DD_Table Layout_v0.2.xls</w:t>
      </w:r>
      <w:r w:rsidRPr="00FF47C7">
        <w:rPr>
          <w:rFonts w:ascii="Arial" w:hAnsi="Arial"/>
          <w:color w:val="auto"/>
          <w:sz w:val="22"/>
          <w:szCs w:val="22"/>
          <w:lang w:val="en-US"/>
        </w:rPr>
        <w:t xml:space="preserve"> to </w:t>
      </w:r>
      <w:r>
        <w:rPr>
          <w:rFonts w:ascii="Arial" w:hAnsi="Arial"/>
          <w:color w:val="auto"/>
          <w:sz w:val="22"/>
          <w:szCs w:val="22"/>
          <w:lang w:val="en-US"/>
        </w:rPr>
        <w:t>make detailed design database for your MOCK’s requirement</w:t>
      </w:r>
    </w:p>
    <w:p w:rsidR="008A3686" w:rsidRDefault="008A3686" w:rsidP="008A3686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8A3686" w:rsidRDefault="008A3686" w:rsidP="00886588">
      <w:pPr>
        <w:pStyle w:val="Default"/>
        <w:numPr>
          <w:ilvl w:val="0"/>
          <w:numId w:val="23"/>
        </w:numPr>
        <w:ind w:left="1080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Create script to create the tables</w:t>
      </w:r>
    </w:p>
    <w:p w:rsidR="00C4714B" w:rsidRPr="00E70CB1" w:rsidRDefault="00C4714B" w:rsidP="00C4714B">
      <w:pPr>
        <w:pStyle w:val="Default"/>
        <w:ind w:left="144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C4714B" w:rsidRPr="00B5526A" w:rsidRDefault="00C4714B" w:rsidP="00C4714B">
      <w:pPr>
        <w:pStyle w:val="Default"/>
        <w:ind w:left="1440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89672C" w:rsidRDefault="00E21F4E" w:rsidP="00FF47C7">
      <w:pPr>
        <w:rPr>
          <w:b/>
          <w:lang w:val="en-AU"/>
        </w:rPr>
      </w:pPr>
    </w:p>
    <w:p w:rsidR="00E21F4E" w:rsidRPr="00F73B1E" w:rsidRDefault="00E21F4E" w:rsidP="00F73B1E">
      <w:pPr>
        <w:rPr>
          <w:lang w:val="en-US"/>
        </w:rPr>
      </w:pPr>
      <w:r w:rsidRPr="00F73B1E">
        <w:rPr>
          <w:b/>
          <w:lang w:val="en-US"/>
        </w:rPr>
        <w:t>Your filename should be labeled according to the following naming convention</w:t>
      </w:r>
      <w:r w:rsidRPr="00F73B1E">
        <w:rPr>
          <w:lang w:val="en-US"/>
        </w:rPr>
        <w:t>:</w:t>
      </w:r>
    </w:p>
    <w:p w:rsidR="00E149AA" w:rsidRDefault="009B10C4" w:rsidP="00F73B1E">
      <w:pPr>
        <w:rPr>
          <w:lang w:val="en-US"/>
        </w:rPr>
      </w:pPr>
      <w:r>
        <w:rPr>
          <w:lang w:val="en-US"/>
        </w:rPr>
        <w:t>&lt;</w:t>
      </w:r>
      <w:r w:rsidR="00D30509">
        <w:rPr>
          <w:lang w:val="en-US"/>
        </w:rPr>
        <w:t>accountName</w:t>
      </w:r>
      <w:r w:rsidR="00E149AA">
        <w:rPr>
          <w:lang w:val="en-US"/>
        </w:rPr>
        <w:t>&gt;_&lt;assignmentTopic&gt;_&lt;documentType&gt;</w:t>
      </w:r>
      <w:r w:rsidR="00E21F4E" w:rsidRPr="00F73B1E">
        <w:rPr>
          <w:lang w:val="en-US"/>
        </w:rPr>
        <w:t>.</w:t>
      </w:r>
      <w:r w:rsidR="00E149AA">
        <w:rPr>
          <w:lang w:val="en-US"/>
        </w:rPr>
        <w:t>xls</w:t>
      </w:r>
      <w:r w:rsidR="00E21F4E" w:rsidRPr="00F73B1E">
        <w:rPr>
          <w:lang w:val="en-US"/>
        </w:rPr>
        <w:t xml:space="preserve"> </w:t>
      </w:r>
    </w:p>
    <w:p w:rsidR="00E149AA" w:rsidRPr="00F73B1E" w:rsidRDefault="00E149AA" w:rsidP="00F73B1E">
      <w:pPr>
        <w:rPr>
          <w:lang w:val="en-US"/>
        </w:rPr>
      </w:pPr>
      <w:r>
        <w:rPr>
          <w:lang w:val="en-US"/>
        </w:rPr>
        <w:t xml:space="preserve">documentType can be: </w:t>
      </w:r>
      <w:r w:rsidR="00147812">
        <w:rPr>
          <w:lang w:val="en-US"/>
        </w:rPr>
        <w:t>Q&amp;AList</w:t>
      </w:r>
      <w:r w:rsidR="00D30509">
        <w:rPr>
          <w:lang w:val="en-US"/>
        </w:rPr>
        <w:t>/UseCase/Screen</w:t>
      </w:r>
      <w:r>
        <w:rPr>
          <w:lang w:val="en-US"/>
        </w:rPr>
        <w:t>Design</w:t>
      </w:r>
      <w:r w:rsidR="00FF47C7">
        <w:rPr>
          <w:lang w:val="en-US"/>
        </w:rPr>
        <w:t>/DatabaseDesign</w:t>
      </w:r>
    </w:p>
    <w:p w:rsidR="00E21F4E" w:rsidRDefault="00E21F4E" w:rsidP="005F6391">
      <w:pPr>
        <w:rPr>
          <w:i/>
          <w:lang w:val="en-US"/>
        </w:rPr>
      </w:pPr>
      <w:r w:rsidRPr="00F73B1E">
        <w:rPr>
          <w:i/>
          <w:lang w:val="en-US"/>
        </w:rPr>
        <w:lastRenderedPageBreak/>
        <w:t>For example</w:t>
      </w:r>
      <w:r w:rsidRPr="00F73B1E">
        <w:rPr>
          <w:lang w:val="en-US"/>
        </w:rPr>
        <w:t xml:space="preserve">: </w:t>
      </w:r>
      <w:r w:rsidR="00D30509">
        <w:rPr>
          <w:i/>
          <w:lang w:val="en-US"/>
        </w:rPr>
        <w:t>NamTV</w:t>
      </w:r>
      <w:r w:rsidR="00E149AA">
        <w:rPr>
          <w:i/>
          <w:lang w:val="en-US"/>
        </w:rPr>
        <w:t>_DTS_</w:t>
      </w:r>
      <w:r w:rsidR="009B10C4">
        <w:rPr>
          <w:i/>
          <w:lang w:val="en-US"/>
        </w:rPr>
        <w:t>Q&amp;AList</w:t>
      </w:r>
      <w:r w:rsidR="00E149AA">
        <w:rPr>
          <w:i/>
          <w:lang w:val="en-US"/>
        </w:rPr>
        <w:t>.xls</w:t>
      </w:r>
    </w:p>
    <w:p w:rsidR="00851275" w:rsidRPr="00B17589" w:rsidRDefault="00851275" w:rsidP="00851275">
      <w:pPr>
        <w:spacing w:before="120" w:after="0" w:line="288" w:lineRule="auto"/>
        <w:rPr>
          <w:b/>
          <w:u w:val="single"/>
          <w:lang w:val="en-US"/>
        </w:rPr>
      </w:pPr>
      <w:r w:rsidRPr="00B17589">
        <w:rPr>
          <w:b/>
          <w:u w:val="single"/>
          <w:lang w:val="en-US"/>
        </w:rPr>
        <w:t>Submit the result:</w:t>
      </w:r>
    </w:p>
    <w:p w:rsidR="00851275" w:rsidRDefault="00851275" w:rsidP="00851275">
      <w:pPr>
        <w:spacing w:before="120" w:after="0" w:line="288" w:lineRule="auto"/>
        <w:rPr>
          <w:lang w:val="en-US"/>
        </w:rPr>
      </w:pPr>
      <w:r>
        <w:rPr>
          <w:lang w:val="en-US"/>
        </w:rPr>
        <w:t>All output products are committed into the SVN Server with following format:</w:t>
      </w:r>
      <w:r>
        <w:rPr>
          <w:lang w:val="en-US"/>
        </w:rPr>
        <w:br/>
      </w:r>
      <w:r>
        <w:rPr>
          <w:b/>
          <w:lang w:val="en-US"/>
        </w:rPr>
        <w:t>&lt;Your project SVN&gt;</w:t>
      </w:r>
      <w:r w:rsidRPr="00D56A28">
        <w:rPr>
          <w:b/>
          <w:lang w:val="en-US"/>
        </w:rPr>
        <w:t>/trunk/training/&lt;your account&gt;/&lt;Topic&gt;/Assignment</w:t>
      </w:r>
      <w:r>
        <w:rPr>
          <w:b/>
          <w:lang w:val="en-US"/>
        </w:rPr>
        <w:t>_Day</w:t>
      </w:r>
      <w:r w:rsidRPr="00D56A28">
        <w:rPr>
          <w:b/>
          <w:lang w:val="en-US"/>
        </w:rPr>
        <w:t>&lt;No&gt;/&lt;Files&gt;.</w:t>
      </w:r>
    </w:p>
    <w:p w:rsidR="00851275" w:rsidRDefault="00851275" w:rsidP="00851275">
      <w:pPr>
        <w:spacing w:before="120" w:after="0" w:line="288" w:lineRule="auto"/>
        <w:ind w:left="360"/>
        <w:rPr>
          <w:lang w:val="en-US"/>
        </w:rPr>
      </w:pPr>
      <w:r w:rsidRPr="00D8416A">
        <w:rPr>
          <w:u w:val="single"/>
          <w:lang w:val="en-US"/>
        </w:rPr>
        <w:t>Notes</w:t>
      </w:r>
      <w:r>
        <w:rPr>
          <w:lang w:val="en-US"/>
        </w:rPr>
        <w:t>:</w:t>
      </w:r>
    </w:p>
    <w:p w:rsidR="00851275" w:rsidRPr="00D56A28" w:rsidRDefault="00851275" w:rsidP="00851275">
      <w:pPr>
        <w:pStyle w:val="ListParagraph"/>
        <w:numPr>
          <w:ilvl w:val="0"/>
          <w:numId w:val="21"/>
        </w:numPr>
        <w:spacing w:before="120" w:after="0" w:line="288" w:lineRule="auto"/>
        <w:contextualSpacing w:val="0"/>
      </w:pPr>
      <w:r w:rsidRPr="00D56A28">
        <w:t>&lt;Your project SVN&gt;</w:t>
      </w:r>
      <w:r>
        <w:t>: The SVN URL of your project.</w:t>
      </w:r>
      <w:r>
        <w:br/>
        <w:t xml:space="preserve">Ex: </w:t>
      </w:r>
      <w:r w:rsidRPr="00D56A28">
        <w:t>https://cl.fsoft.com.vn/svn/044_CT_CTU_04_JAVA</w:t>
      </w:r>
    </w:p>
    <w:p w:rsidR="00851275" w:rsidRPr="00D56A28" w:rsidRDefault="00851275" w:rsidP="00851275">
      <w:pPr>
        <w:pStyle w:val="ListParagraph"/>
        <w:numPr>
          <w:ilvl w:val="0"/>
          <w:numId w:val="21"/>
        </w:numPr>
        <w:spacing w:before="120" w:after="0" w:line="288" w:lineRule="auto"/>
        <w:contextualSpacing w:val="0"/>
      </w:pPr>
      <w:r w:rsidRPr="00D56A28">
        <w:t>&lt;your account&gt;: your account in the Global Software Talent system. Ex: prodeveloper@gmail.com</w:t>
      </w:r>
    </w:p>
    <w:p w:rsidR="00851275" w:rsidRPr="00D56A28" w:rsidRDefault="00851275" w:rsidP="00851275">
      <w:pPr>
        <w:pStyle w:val="ListParagraph"/>
        <w:numPr>
          <w:ilvl w:val="0"/>
          <w:numId w:val="21"/>
        </w:numPr>
        <w:spacing w:before="120" w:after="0" w:line="288" w:lineRule="auto"/>
        <w:contextualSpacing w:val="0"/>
      </w:pPr>
      <w:r w:rsidRPr="00D56A28">
        <w:t xml:space="preserve">&lt;Topic&gt;: Code of the topic. Ex </w:t>
      </w:r>
      <w:r>
        <w:t>CnU</w:t>
      </w:r>
    </w:p>
    <w:p w:rsidR="00851275" w:rsidRPr="00D56A28" w:rsidRDefault="00851275" w:rsidP="00851275">
      <w:pPr>
        <w:pStyle w:val="ListParagraph"/>
        <w:numPr>
          <w:ilvl w:val="0"/>
          <w:numId w:val="21"/>
        </w:numPr>
        <w:spacing w:before="120" w:after="0" w:line="288" w:lineRule="auto"/>
        <w:contextualSpacing w:val="0"/>
      </w:pPr>
      <w:r w:rsidRPr="00D56A28">
        <w:t>Assignment</w:t>
      </w:r>
      <w:r>
        <w:t>_Day</w:t>
      </w:r>
      <w:r w:rsidRPr="00D56A28">
        <w:t>&lt;No&gt;: Ex Assignment1</w:t>
      </w:r>
    </w:p>
    <w:p w:rsidR="00851275" w:rsidRPr="00D56A28" w:rsidRDefault="00851275" w:rsidP="00851275">
      <w:pPr>
        <w:pStyle w:val="ListParagraph"/>
        <w:numPr>
          <w:ilvl w:val="0"/>
          <w:numId w:val="21"/>
        </w:numPr>
        <w:spacing w:before="120" w:after="0" w:line="288" w:lineRule="auto"/>
        <w:contextualSpacing w:val="0"/>
      </w:pPr>
      <w:r w:rsidRPr="00D56A28">
        <w:t>&lt;Files&gt;: Your files which you have created for the assignment.</w:t>
      </w:r>
    </w:p>
    <w:p w:rsidR="00851275" w:rsidRPr="00F73B1E" w:rsidRDefault="00851275" w:rsidP="00851275">
      <w:pPr>
        <w:rPr>
          <w:lang w:val="en-AU"/>
        </w:rPr>
      </w:pPr>
    </w:p>
    <w:sectPr w:rsidR="00851275" w:rsidRPr="00F73B1E" w:rsidSect="00DA387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96C" w:rsidRDefault="0001096C" w:rsidP="00B5526A">
      <w:pPr>
        <w:pStyle w:val="PB1"/>
      </w:pPr>
      <w:r>
        <w:separator/>
      </w:r>
    </w:p>
  </w:endnote>
  <w:endnote w:type="continuationSeparator" w:id="0">
    <w:p w:rsidR="0001096C" w:rsidRDefault="0001096C" w:rsidP="00B5526A">
      <w:pPr>
        <w:pStyle w:val="PB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E1" w:rsidRPr="00771EAB" w:rsidRDefault="00312AE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E134F4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E134F4" w:rsidRPr="00771EAB">
      <w:rPr>
        <w:rStyle w:val="PageNumber"/>
      </w:rPr>
      <w:fldChar w:fldCharType="separate"/>
    </w:r>
    <w:r w:rsidR="008A3686">
      <w:rPr>
        <w:rStyle w:val="PageNumber"/>
        <w:noProof/>
      </w:rPr>
      <w:t>4</w:t>
    </w:r>
    <w:r w:rsidR="00E134F4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E134F4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E134F4" w:rsidRPr="00771EAB">
      <w:rPr>
        <w:rStyle w:val="PageNumber"/>
      </w:rPr>
      <w:fldChar w:fldCharType="separate"/>
    </w:r>
    <w:r w:rsidR="008A3686">
      <w:rPr>
        <w:rStyle w:val="PageNumber"/>
        <w:noProof/>
      </w:rPr>
      <w:t>4</w:t>
    </w:r>
    <w:r w:rsidR="00E134F4" w:rsidRPr="00771EA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96C" w:rsidRDefault="0001096C" w:rsidP="00B5526A">
      <w:pPr>
        <w:pStyle w:val="PB1"/>
      </w:pPr>
      <w:r>
        <w:separator/>
      </w:r>
    </w:p>
  </w:footnote>
  <w:footnote w:type="continuationSeparator" w:id="0">
    <w:p w:rsidR="0001096C" w:rsidRDefault="0001096C" w:rsidP="00B5526A">
      <w:pPr>
        <w:pStyle w:val="PB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E1" w:rsidRPr="00771EAB" w:rsidRDefault="00312AE1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Topic Assignment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21AF"/>
    <w:multiLevelType w:val="hybridMultilevel"/>
    <w:tmpl w:val="408A7A88"/>
    <w:lvl w:ilvl="0" w:tplc="3990DC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BE24E9"/>
    <w:multiLevelType w:val="hybridMultilevel"/>
    <w:tmpl w:val="5C58F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10"/>
  </w:num>
  <w:num w:numId="5">
    <w:abstractNumId w:val="6"/>
  </w:num>
  <w:num w:numId="6">
    <w:abstractNumId w:val="11"/>
  </w:num>
  <w:num w:numId="7">
    <w:abstractNumId w:val="6"/>
    <w:lvlOverride w:ilvl="0">
      <w:startOverride w:val="1"/>
    </w:lvlOverride>
  </w:num>
  <w:num w:numId="8">
    <w:abstractNumId w:val="15"/>
  </w:num>
  <w:num w:numId="9">
    <w:abstractNumId w:val="5"/>
  </w:num>
  <w:num w:numId="10">
    <w:abstractNumId w:val="0"/>
  </w:num>
  <w:num w:numId="11">
    <w:abstractNumId w:val="14"/>
  </w:num>
  <w:num w:numId="12">
    <w:abstractNumId w:val="2"/>
  </w:num>
  <w:num w:numId="13">
    <w:abstractNumId w:val="17"/>
  </w:num>
  <w:num w:numId="14">
    <w:abstractNumId w:val="20"/>
  </w:num>
  <w:num w:numId="15">
    <w:abstractNumId w:val="7"/>
  </w:num>
  <w:num w:numId="16">
    <w:abstractNumId w:val="16"/>
  </w:num>
  <w:num w:numId="17">
    <w:abstractNumId w:val="9"/>
  </w:num>
  <w:num w:numId="18">
    <w:abstractNumId w:val="1"/>
  </w:num>
  <w:num w:numId="19">
    <w:abstractNumId w:val="3"/>
  </w:num>
  <w:num w:numId="20">
    <w:abstractNumId w:val="8"/>
  </w:num>
  <w:num w:numId="21">
    <w:abstractNumId w:val="13"/>
  </w:num>
  <w:num w:numId="22">
    <w:abstractNumId w:val="4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64C69"/>
    <w:rsid w:val="000011F0"/>
    <w:rsid w:val="0001096C"/>
    <w:rsid w:val="00031534"/>
    <w:rsid w:val="000664FB"/>
    <w:rsid w:val="00092BB0"/>
    <w:rsid w:val="00092BD7"/>
    <w:rsid w:val="00096582"/>
    <w:rsid w:val="000C1FE0"/>
    <w:rsid w:val="000C4A66"/>
    <w:rsid w:val="000D1161"/>
    <w:rsid w:val="000D26B8"/>
    <w:rsid w:val="000D56D5"/>
    <w:rsid w:val="000E2791"/>
    <w:rsid w:val="000E7FB0"/>
    <w:rsid w:val="000F0720"/>
    <w:rsid w:val="001207DB"/>
    <w:rsid w:val="00127B81"/>
    <w:rsid w:val="00144946"/>
    <w:rsid w:val="00146AC0"/>
    <w:rsid w:val="00147812"/>
    <w:rsid w:val="00151B68"/>
    <w:rsid w:val="00167DA8"/>
    <w:rsid w:val="00175E5B"/>
    <w:rsid w:val="0017605B"/>
    <w:rsid w:val="00185032"/>
    <w:rsid w:val="001A412D"/>
    <w:rsid w:val="001A41A7"/>
    <w:rsid w:val="001D7697"/>
    <w:rsid w:val="001E05CE"/>
    <w:rsid w:val="001E217D"/>
    <w:rsid w:val="001F37B3"/>
    <w:rsid w:val="001F3EED"/>
    <w:rsid w:val="001F455A"/>
    <w:rsid w:val="00201C24"/>
    <w:rsid w:val="0020705C"/>
    <w:rsid w:val="00214D4A"/>
    <w:rsid w:val="00237B60"/>
    <w:rsid w:val="002437FC"/>
    <w:rsid w:val="00251E83"/>
    <w:rsid w:val="00255B7B"/>
    <w:rsid w:val="00280532"/>
    <w:rsid w:val="00292F38"/>
    <w:rsid w:val="002A0595"/>
    <w:rsid w:val="002A1B75"/>
    <w:rsid w:val="002B2D42"/>
    <w:rsid w:val="002B6010"/>
    <w:rsid w:val="002B6704"/>
    <w:rsid w:val="002C15FB"/>
    <w:rsid w:val="002C3DC8"/>
    <w:rsid w:val="002C3E67"/>
    <w:rsid w:val="002C5099"/>
    <w:rsid w:val="002C697D"/>
    <w:rsid w:val="002F1A6E"/>
    <w:rsid w:val="002F3B39"/>
    <w:rsid w:val="00301DDE"/>
    <w:rsid w:val="00312133"/>
    <w:rsid w:val="00312AE1"/>
    <w:rsid w:val="00314E3D"/>
    <w:rsid w:val="00317C53"/>
    <w:rsid w:val="00323046"/>
    <w:rsid w:val="00337C73"/>
    <w:rsid w:val="00341A4F"/>
    <w:rsid w:val="0034245E"/>
    <w:rsid w:val="00354EAE"/>
    <w:rsid w:val="00360613"/>
    <w:rsid w:val="003613A0"/>
    <w:rsid w:val="00361EF1"/>
    <w:rsid w:val="00364177"/>
    <w:rsid w:val="00365484"/>
    <w:rsid w:val="003669E6"/>
    <w:rsid w:val="00380AC6"/>
    <w:rsid w:val="003B421A"/>
    <w:rsid w:val="003B7984"/>
    <w:rsid w:val="003C5A76"/>
    <w:rsid w:val="003D552E"/>
    <w:rsid w:val="003E08E8"/>
    <w:rsid w:val="003F19DF"/>
    <w:rsid w:val="004053C9"/>
    <w:rsid w:val="00413E98"/>
    <w:rsid w:val="00422CA9"/>
    <w:rsid w:val="00431DDF"/>
    <w:rsid w:val="004559F0"/>
    <w:rsid w:val="004624B6"/>
    <w:rsid w:val="004756FF"/>
    <w:rsid w:val="004860D3"/>
    <w:rsid w:val="004920AD"/>
    <w:rsid w:val="004A4B9A"/>
    <w:rsid w:val="004B601A"/>
    <w:rsid w:val="004D6B13"/>
    <w:rsid w:val="004E3191"/>
    <w:rsid w:val="004E41EC"/>
    <w:rsid w:val="004E4D85"/>
    <w:rsid w:val="004F0C8A"/>
    <w:rsid w:val="0050359B"/>
    <w:rsid w:val="005214BD"/>
    <w:rsid w:val="005347AF"/>
    <w:rsid w:val="0053500E"/>
    <w:rsid w:val="00540ECD"/>
    <w:rsid w:val="00546ED4"/>
    <w:rsid w:val="00555CBC"/>
    <w:rsid w:val="0056236F"/>
    <w:rsid w:val="00576785"/>
    <w:rsid w:val="00581F03"/>
    <w:rsid w:val="00582855"/>
    <w:rsid w:val="005940DB"/>
    <w:rsid w:val="0059753A"/>
    <w:rsid w:val="005A51D6"/>
    <w:rsid w:val="005B04AF"/>
    <w:rsid w:val="005B5BC4"/>
    <w:rsid w:val="005E1B8E"/>
    <w:rsid w:val="005E64CE"/>
    <w:rsid w:val="005F6391"/>
    <w:rsid w:val="00601021"/>
    <w:rsid w:val="006125F9"/>
    <w:rsid w:val="00614108"/>
    <w:rsid w:val="00617469"/>
    <w:rsid w:val="0062004D"/>
    <w:rsid w:val="006304A0"/>
    <w:rsid w:val="00637D67"/>
    <w:rsid w:val="00641E5F"/>
    <w:rsid w:val="006438DA"/>
    <w:rsid w:val="00644076"/>
    <w:rsid w:val="00645EEC"/>
    <w:rsid w:val="0067293D"/>
    <w:rsid w:val="00674B66"/>
    <w:rsid w:val="00687D31"/>
    <w:rsid w:val="006945D3"/>
    <w:rsid w:val="00697B23"/>
    <w:rsid w:val="006B76D5"/>
    <w:rsid w:val="006E79BE"/>
    <w:rsid w:val="006F1E37"/>
    <w:rsid w:val="006F20AD"/>
    <w:rsid w:val="006F2DB5"/>
    <w:rsid w:val="007068F0"/>
    <w:rsid w:val="00714A36"/>
    <w:rsid w:val="00727AFF"/>
    <w:rsid w:val="007406D1"/>
    <w:rsid w:val="00752093"/>
    <w:rsid w:val="0075218F"/>
    <w:rsid w:val="00754BC8"/>
    <w:rsid w:val="00761723"/>
    <w:rsid w:val="00771EAB"/>
    <w:rsid w:val="007779F1"/>
    <w:rsid w:val="0078273D"/>
    <w:rsid w:val="00787511"/>
    <w:rsid w:val="007957CA"/>
    <w:rsid w:val="0079687A"/>
    <w:rsid w:val="00797BB9"/>
    <w:rsid w:val="007A2FE4"/>
    <w:rsid w:val="007C1ACD"/>
    <w:rsid w:val="007E6691"/>
    <w:rsid w:val="00801D8C"/>
    <w:rsid w:val="00805AD4"/>
    <w:rsid w:val="0081480B"/>
    <w:rsid w:val="0081676B"/>
    <w:rsid w:val="00851275"/>
    <w:rsid w:val="00860A98"/>
    <w:rsid w:val="008610D9"/>
    <w:rsid w:val="00862BE6"/>
    <w:rsid w:val="008838C8"/>
    <w:rsid w:val="00886588"/>
    <w:rsid w:val="00893E3C"/>
    <w:rsid w:val="0089672C"/>
    <w:rsid w:val="00896A22"/>
    <w:rsid w:val="008A3686"/>
    <w:rsid w:val="008A4DED"/>
    <w:rsid w:val="008A6098"/>
    <w:rsid w:val="008B5C61"/>
    <w:rsid w:val="008C016E"/>
    <w:rsid w:val="008D27E0"/>
    <w:rsid w:val="009021F7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9B10C4"/>
    <w:rsid w:val="009B2C50"/>
    <w:rsid w:val="009E1490"/>
    <w:rsid w:val="009E4765"/>
    <w:rsid w:val="009E5277"/>
    <w:rsid w:val="00A20FD5"/>
    <w:rsid w:val="00A256DB"/>
    <w:rsid w:val="00A2732E"/>
    <w:rsid w:val="00A319FC"/>
    <w:rsid w:val="00A32093"/>
    <w:rsid w:val="00A34B90"/>
    <w:rsid w:val="00A3582F"/>
    <w:rsid w:val="00A4556E"/>
    <w:rsid w:val="00A61BCA"/>
    <w:rsid w:val="00A67E69"/>
    <w:rsid w:val="00A85B50"/>
    <w:rsid w:val="00A948B8"/>
    <w:rsid w:val="00AA02BE"/>
    <w:rsid w:val="00AD1B25"/>
    <w:rsid w:val="00AE1EF1"/>
    <w:rsid w:val="00AE595B"/>
    <w:rsid w:val="00AF0F10"/>
    <w:rsid w:val="00B02EB8"/>
    <w:rsid w:val="00B11EC0"/>
    <w:rsid w:val="00B24529"/>
    <w:rsid w:val="00B33F46"/>
    <w:rsid w:val="00B53776"/>
    <w:rsid w:val="00B5526A"/>
    <w:rsid w:val="00B70B62"/>
    <w:rsid w:val="00B80BFA"/>
    <w:rsid w:val="00B858CC"/>
    <w:rsid w:val="00BA19AD"/>
    <w:rsid w:val="00BC0ACB"/>
    <w:rsid w:val="00BD5DFB"/>
    <w:rsid w:val="00BE10F7"/>
    <w:rsid w:val="00BE2353"/>
    <w:rsid w:val="00BE74E9"/>
    <w:rsid w:val="00BF110E"/>
    <w:rsid w:val="00BF11A4"/>
    <w:rsid w:val="00C00526"/>
    <w:rsid w:val="00C23E5C"/>
    <w:rsid w:val="00C36B0F"/>
    <w:rsid w:val="00C37B2C"/>
    <w:rsid w:val="00C43DDC"/>
    <w:rsid w:val="00C45A55"/>
    <w:rsid w:val="00C4714B"/>
    <w:rsid w:val="00C60A4C"/>
    <w:rsid w:val="00C85104"/>
    <w:rsid w:val="00CA2687"/>
    <w:rsid w:val="00CA7AA3"/>
    <w:rsid w:val="00CB5379"/>
    <w:rsid w:val="00CC0FCA"/>
    <w:rsid w:val="00CC288B"/>
    <w:rsid w:val="00CC35E9"/>
    <w:rsid w:val="00CC56D8"/>
    <w:rsid w:val="00CE4E63"/>
    <w:rsid w:val="00CF2238"/>
    <w:rsid w:val="00CF517A"/>
    <w:rsid w:val="00D15331"/>
    <w:rsid w:val="00D21A33"/>
    <w:rsid w:val="00D30509"/>
    <w:rsid w:val="00D5289D"/>
    <w:rsid w:val="00D552D4"/>
    <w:rsid w:val="00D70FC6"/>
    <w:rsid w:val="00D743AC"/>
    <w:rsid w:val="00D76F82"/>
    <w:rsid w:val="00D80731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2EFF"/>
    <w:rsid w:val="00E134F4"/>
    <w:rsid w:val="00E149AA"/>
    <w:rsid w:val="00E21F4E"/>
    <w:rsid w:val="00E26545"/>
    <w:rsid w:val="00E303C6"/>
    <w:rsid w:val="00E541BE"/>
    <w:rsid w:val="00E64C69"/>
    <w:rsid w:val="00E70CB1"/>
    <w:rsid w:val="00E73CD7"/>
    <w:rsid w:val="00E7664B"/>
    <w:rsid w:val="00E86ACE"/>
    <w:rsid w:val="00E93EA1"/>
    <w:rsid w:val="00EA37CD"/>
    <w:rsid w:val="00EB4D7D"/>
    <w:rsid w:val="00EC0727"/>
    <w:rsid w:val="00EC0854"/>
    <w:rsid w:val="00EE54E8"/>
    <w:rsid w:val="00EF408D"/>
    <w:rsid w:val="00EF56FC"/>
    <w:rsid w:val="00F04709"/>
    <w:rsid w:val="00F075E7"/>
    <w:rsid w:val="00F13C0D"/>
    <w:rsid w:val="00F14AB6"/>
    <w:rsid w:val="00F40D04"/>
    <w:rsid w:val="00F471B2"/>
    <w:rsid w:val="00F507CC"/>
    <w:rsid w:val="00F525E6"/>
    <w:rsid w:val="00F5547B"/>
    <w:rsid w:val="00F6180C"/>
    <w:rsid w:val="00F63D36"/>
    <w:rsid w:val="00F7003C"/>
    <w:rsid w:val="00F73B1E"/>
    <w:rsid w:val="00F87CA1"/>
    <w:rsid w:val="00F9186E"/>
    <w:rsid w:val="00F9441A"/>
    <w:rsid w:val="00F967C3"/>
    <w:rsid w:val="00FB0FE8"/>
    <w:rsid w:val="00FC1A86"/>
    <w:rsid w:val="00FC57DA"/>
    <w:rsid w:val="00FE3FAC"/>
    <w:rsid w:val="00FF47C7"/>
    <w:rsid w:val="00FF6926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B5526A"/>
    <w:pPr>
      <w:spacing w:after="60"/>
      <w:ind w:left="720"/>
      <w:contextualSpacing/>
    </w:pPr>
    <w:rPr>
      <w:lang w:val="en-US"/>
    </w:r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5526A"/>
    <w:rPr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  <w:style w:type="character" w:styleId="Emphasis">
    <w:name w:val="Emphasis"/>
    <w:basedOn w:val="DefaultParagraphFont"/>
    <w:uiPriority w:val="20"/>
    <w:qFormat/>
    <w:locked/>
    <w:rsid w:val="00422C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14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Ngoc Thach</dc:creator>
  <cp:lastModifiedBy>ThachLN</cp:lastModifiedBy>
  <cp:revision>4</cp:revision>
  <dcterms:created xsi:type="dcterms:W3CDTF">2015-05-17T04:02:00Z</dcterms:created>
  <dcterms:modified xsi:type="dcterms:W3CDTF">2015-05-17T04:19:00Z</dcterms:modified>
</cp:coreProperties>
</file>